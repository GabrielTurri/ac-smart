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0B39" w14:textId="77777777" w:rsidR="00841616" w:rsidRPr="00841616" w:rsidRDefault="00841616" w:rsidP="00841616">
      <w:pPr>
        <w:jc w:val="center"/>
        <w:rPr>
          <w:b/>
        </w:rPr>
      </w:pPr>
      <w:r w:rsidRPr="00841616">
        <w:rPr>
          <w:b/>
        </w:rPr>
        <w:t>UNIVERSIDADE DE SOROCABA</w:t>
      </w:r>
    </w:p>
    <w:p w14:paraId="699D541C" w14:textId="0E7EB6B4" w:rsidR="00841616" w:rsidRDefault="00841616" w:rsidP="00841616">
      <w:pPr>
        <w:jc w:val="center"/>
        <w:rPr>
          <w:b/>
        </w:rPr>
      </w:pPr>
      <w:r w:rsidRPr="00841616">
        <w:rPr>
          <w:b/>
        </w:rPr>
        <w:t xml:space="preserve">PRÓ-REITORIA </w:t>
      </w:r>
      <w:r w:rsidR="00444256">
        <w:rPr>
          <w:b/>
        </w:rPr>
        <w:t>DE (</w:t>
      </w:r>
      <w:r w:rsidR="00444256" w:rsidRPr="00444256">
        <w:rPr>
          <w:b/>
        </w:rPr>
        <w:t>GRADUAÇÃO E ASSUNTOS ESTUDANTIS</w:t>
      </w:r>
    </w:p>
    <w:p w14:paraId="53B09E2C" w14:textId="77777777" w:rsidR="00A93E46" w:rsidRPr="00A93E46" w:rsidRDefault="001B411B" w:rsidP="00841616">
      <w:pPr>
        <w:jc w:val="center"/>
        <w:rPr>
          <w:b/>
          <w:caps/>
        </w:rPr>
      </w:pPr>
      <w:r>
        <w:rPr>
          <w:b/>
          <w:caps/>
        </w:rPr>
        <w:t>&lt;&lt;NOME DO CURSO OU DO PROGRAMA&gt;&gt;</w:t>
      </w:r>
    </w:p>
    <w:p w14:paraId="39B0DC52" w14:textId="77777777" w:rsidR="00841616" w:rsidRDefault="00841616" w:rsidP="00841616">
      <w:pPr>
        <w:jc w:val="center"/>
        <w:rPr>
          <w:b/>
        </w:rPr>
      </w:pPr>
    </w:p>
    <w:p w14:paraId="51010390" w14:textId="77777777" w:rsidR="00841616" w:rsidRDefault="00841616" w:rsidP="00841616">
      <w:pPr>
        <w:jc w:val="center"/>
        <w:rPr>
          <w:b/>
        </w:rPr>
      </w:pPr>
    </w:p>
    <w:p w14:paraId="2EF299FC" w14:textId="77777777" w:rsidR="00841616" w:rsidRDefault="00841616" w:rsidP="00841616">
      <w:pPr>
        <w:jc w:val="center"/>
        <w:rPr>
          <w:b/>
        </w:rPr>
      </w:pPr>
    </w:p>
    <w:p w14:paraId="2C0A16E4" w14:textId="77777777" w:rsidR="00841616" w:rsidRDefault="00841616" w:rsidP="00841616">
      <w:pPr>
        <w:jc w:val="center"/>
        <w:rPr>
          <w:b/>
        </w:rPr>
      </w:pPr>
    </w:p>
    <w:p w14:paraId="1A1CE11A" w14:textId="77777777" w:rsidR="00841616" w:rsidRDefault="00841616" w:rsidP="00841616">
      <w:pPr>
        <w:jc w:val="center"/>
        <w:rPr>
          <w:b/>
        </w:rPr>
      </w:pPr>
    </w:p>
    <w:p w14:paraId="60F465BB" w14:textId="77777777" w:rsidR="00841616" w:rsidRDefault="00841616" w:rsidP="00841616">
      <w:pPr>
        <w:jc w:val="center"/>
        <w:rPr>
          <w:b/>
        </w:rPr>
      </w:pPr>
    </w:p>
    <w:p w14:paraId="1AEF951F" w14:textId="77777777" w:rsidR="00B26AC2" w:rsidRDefault="00B26AC2" w:rsidP="00841616">
      <w:pPr>
        <w:jc w:val="center"/>
        <w:rPr>
          <w:b/>
        </w:rPr>
      </w:pPr>
    </w:p>
    <w:p w14:paraId="74388619" w14:textId="77777777" w:rsidR="00100F19" w:rsidRDefault="001B411B" w:rsidP="00841616">
      <w:pPr>
        <w:jc w:val="center"/>
        <w:rPr>
          <w:b/>
        </w:rPr>
      </w:pPr>
      <w:r>
        <w:rPr>
          <w:b/>
        </w:rPr>
        <w:t>&lt;&lt;Nome(s) do(s) Autor(es)&gt;&gt;</w:t>
      </w:r>
    </w:p>
    <w:p w14:paraId="377D63FE" w14:textId="77777777" w:rsidR="00100F19" w:rsidRDefault="00100F19" w:rsidP="00841616">
      <w:pPr>
        <w:jc w:val="center"/>
        <w:rPr>
          <w:b/>
        </w:rPr>
      </w:pPr>
    </w:p>
    <w:p w14:paraId="6071EB4D" w14:textId="77777777" w:rsidR="00100F19" w:rsidRDefault="00100F19" w:rsidP="00841616">
      <w:pPr>
        <w:jc w:val="center"/>
        <w:rPr>
          <w:b/>
        </w:rPr>
      </w:pPr>
    </w:p>
    <w:p w14:paraId="0D5CD59F" w14:textId="77777777" w:rsidR="00841616" w:rsidRDefault="00841616" w:rsidP="00841616">
      <w:pPr>
        <w:jc w:val="center"/>
        <w:rPr>
          <w:b/>
        </w:rPr>
      </w:pPr>
    </w:p>
    <w:p w14:paraId="3D7BF6C6" w14:textId="77777777" w:rsidR="00841616" w:rsidRDefault="00841616" w:rsidP="00841616">
      <w:pPr>
        <w:jc w:val="center"/>
        <w:rPr>
          <w:b/>
        </w:rPr>
      </w:pPr>
    </w:p>
    <w:p w14:paraId="57B6E4BE" w14:textId="77777777" w:rsidR="00841616" w:rsidRDefault="00841616" w:rsidP="00841616">
      <w:pPr>
        <w:jc w:val="center"/>
        <w:rPr>
          <w:b/>
        </w:rPr>
      </w:pPr>
    </w:p>
    <w:p w14:paraId="1E722C8F" w14:textId="77777777" w:rsidR="00841616" w:rsidRDefault="00841616" w:rsidP="00841616">
      <w:pPr>
        <w:jc w:val="center"/>
        <w:rPr>
          <w:b/>
        </w:rPr>
      </w:pPr>
    </w:p>
    <w:p w14:paraId="1D243421" w14:textId="77777777" w:rsidR="00841616" w:rsidRDefault="00841616" w:rsidP="00841616">
      <w:pPr>
        <w:jc w:val="center"/>
        <w:rPr>
          <w:b/>
        </w:rPr>
      </w:pPr>
    </w:p>
    <w:p w14:paraId="10F0A916" w14:textId="77777777" w:rsidR="00841616" w:rsidRDefault="00841616" w:rsidP="00841616">
      <w:pPr>
        <w:jc w:val="center"/>
        <w:rPr>
          <w:b/>
        </w:rPr>
      </w:pPr>
    </w:p>
    <w:p w14:paraId="7B937553" w14:textId="77777777" w:rsidR="00841616" w:rsidRPr="00A93E46" w:rsidRDefault="001B411B" w:rsidP="00841616">
      <w:pPr>
        <w:jc w:val="center"/>
        <w:rPr>
          <w:b/>
          <w:caps/>
        </w:rPr>
      </w:pPr>
      <w:r>
        <w:rPr>
          <w:b/>
          <w:caps/>
        </w:rPr>
        <w:t>&lt;&lt;TÍTULO DO TRABALHO&gt;&gt;</w:t>
      </w:r>
    </w:p>
    <w:p w14:paraId="6308E42A" w14:textId="77777777" w:rsidR="00841616" w:rsidRDefault="00841616" w:rsidP="00841616">
      <w:pPr>
        <w:jc w:val="center"/>
        <w:rPr>
          <w:b/>
        </w:rPr>
      </w:pPr>
    </w:p>
    <w:p w14:paraId="67261891" w14:textId="77777777" w:rsidR="00841616" w:rsidRDefault="00841616" w:rsidP="00841616">
      <w:pPr>
        <w:jc w:val="center"/>
        <w:rPr>
          <w:b/>
        </w:rPr>
      </w:pPr>
    </w:p>
    <w:p w14:paraId="3B894F70" w14:textId="77777777" w:rsidR="00841616" w:rsidRDefault="00841616" w:rsidP="00841616">
      <w:pPr>
        <w:jc w:val="center"/>
        <w:rPr>
          <w:b/>
        </w:rPr>
      </w:pPr>
    </w:p>
    <w:p w14:paraId="1DB95095" w14:textId="77777777" w:rsidR="00841616" w:rsidRDefault="00841616" w:rsidP="00841616">
      <w:pPr>
        <w:jc w:val="center"/>
        <w:rPr>
          <w:b/>
        </w:rPr>
      </w:pPr>
    </w:p>
    <w:p w14:paraId="69553640" w14:textId="77777777" w:rsidR="00841616" w:rsidRDefault="00841616" w:rsidP="00841616">
      <w:pPr>
        <w:jc w:val="center"/>
        <w:rPr>
          <w:b/>
        </w:rPr>
      </w:pPr>
    </w:p>
    <w:p w14:paraId="050F1217" w14:textId="77777777" w:rsidR="00841616" w:rsidRDefault="00841616" w:rsidP="00841616">
      <w:pPr>
        <w:jc w:val="center"/>
        <w:rPr>
          <w:b/>
        </w:rPr>
      </w:pPr>
    </w:p>
    <w:p w14:paraId="2E35B1DB" w14:textId="77777777" w:rsidR="00841616" w:rsidRDefault="00841616" w:rsidP="00841616">
      <w:pPr>
        <w:jc w:val="center"/>
        <w:rPr>
          <w:b/>
        </w:rPr>
      </w:pPr>
    </w:p>
    <w:p w14:paraId="5CF4EC8F" w14:textId="77777777" w:rsidR="00841616" w:rsidRDefault="00841616" w:rsidP="00841616">
      <w:pPr>
        <w:jc w:val="center"/>
        <w:rPr>
          <w:b/>
        </w:rPr>
      </w:pPr>
    </w:p>
    <w:p w14:paraId="3B240729" w14:textId="77777777" w:rsidR="00841616" w:rsidRDefault="00841616" w:rsidP="00841616">
      <w:pPr>
        <w:jc w:val="center"/>
        <w:rPr>
          <w:b/>
        </w:rPr>
      </w:pPr>
    </w:p>
    <w:p w14:paraId="7033883B" w14:textId="77777777" w:rsidR="00841616" w:rsidRDefault="00841616" w:rsidP="00841616">
      <w:pPr>
        <w:jc w:val="center"/>
        <w:rPr>
          <w:b/>
        </w:rPr>
      </w:pPr>
    </w:p>
    <w:p w14:paraId="03FE458F" w14:textId="77777777" w:rsidR="00841616" w:rsidRDefault="00841616" w:rsidP="00841616">
      <w:pPr>
        <w:jc w:val="center"/>
        <w:rPr>
          <w:b/>
        </w:rPr>
      </w:pPr>
    </w:p>
    <w:p w14:paraId="4CBF37D2" w14:textId="77777777" w:rsidR="00841616" w:rsidRDefault="00841616" w:rsidP="00841616">
      <w:pPr>
        <w:jc w:val="center"/>
        <w:rPr>
          <w:b/>
        </w:rPr>
      </w:pPr>
    </w:p>
    <w:p w14:paraId="5ECD47F5" w14:textId="77777777" w:rsidR="00841616" w:rsidRDefault="00841616" w:rsidP="00841616">
      <w:pPr>
        <w:jc w:val="center"/>
        <w:rPr>
          <w:b/>
        </w:rPr>
      </w:pPr>
    </w:p>
    <w:p w14:paraId="044E6596" w14:textId="77777777" w:rsidR="00841616" w:rsidRDefault="00841616" w:rsidP="00841616">
      <w:pPr>
        <w:jc w:val="center"/>
        <w:rPr>
          <w:b/>
        </w:rPr>
      </w:pPr>
    </w:p>
    <w:p w14:paraId="4E9BEE54" w14:textId="77777777" w:rsidR="00841616" w:rsidRDefault="00841616" w:rsidP="00841616">
      <w:pPr>
        <w:jc w:val="center"/>
        <w:rPr>
          <w:b/>
        </w:rPr>
      </w:pPr>
    </w:p>
    <w:p w14:paraId="4F12E741" w14:textId="77777777" w:rsidR="00841616" w:rsidRDefault="00841616" w:rsidP="00841616">
      <w:pPr>
        <w:jc w:val="center"/>
        <w:rPr>
          <w:b/>
        </w:rPr>
      </w:pPr>
    </w:p>
    <w:p w14:paraId="233E812E" w14:textId="77777777" w:rsidR="00841616" w:rsidRDefault="00841616" w:rsidP="00841616">
      <w:pPr>
        <w:jc w:val="center"/>
        <w:rPr>
          <w:b/>
        </w:rPr>
      </w:pPr>
    </w:p>
    <w:p w14:paraId="2FEE9003" w14:textId="77777777" w:rsidR="00841616" w:rsidRDefault="00841616" w:rsidP="00841616">
      <w:pPr>
        <w:jc w:val="center"/>
        <w:rPr>
          <w:b/>
        </w:rPr>
      </w:pPr>
    </w:p>
    <w:p w14:paraId="6E1795CF" w14:textId="77777777" w:rsidR="00841616" w:rsidRDefault="00841616" w:rsidP="00841616">
      <w:pPr>
        <w:jc w:val="center"/>
        <w:rPr>
          <w:b/>
        </w:rPr>
      </w:pPr>
    </w:p>
    <w:p w14:paraId="19DB146C" w14:textId="77777777" w:rsidR="00841616" w:rsidRDefault="00841616" w:rsidP="00841616">
      <w:pPr>
        <w:jc w:val="center"/>
        <w:rPr>
          <w:b/>
        </w:rPr>
      </w:pPr>
    </w:p>
    <w:p w14:paraId="04AB2E35" w14:textId="77777777" w:rsidR="00841616" w:rsidRDefault="00841616" w:rsidP="00841616">
      <w:pPr>
        <w:jc w:val="center"/>
        <w:rPr>
          <w:b/>
        </w:rPr>
      </w:pPr>
    </w:p>
    <w:p w14:paraId="361858DB" w14:textId="77777777" w:rsidR="00841616" w:rsidRDefault="00841616" w:rsidP="00841616">
      <w:pPr>
        <w:jc w:val="center"/>
        <w:rPr>
          <w:b/>
        </w:rPr>
      </w:pPr>
    </w:p>
    <w:p w14:paraId="5F15ACD6" w14:textId="77777777" w:rsidR="00841616" w:rsidRDefault="00841616" w:rsidP="00841616">
      <w:pPr>
        <w:jc w:val="center"/>
        <w:rPr>
          <w:b/>
        </w:rPr>
      </w:pPr>
    </w:p>
    <w:p w14:paraId="5D94816E" w14:textId="77777777" w:rsidR="00841616" w:rsidRDefault="00841616" w:rsidP="00841616">
      <w:pPr>
        <w:jc w:val="center"/>
        <w:rPr>
          <w:b/>
        </w:rPr>
      </w:pPr>
    </w:p>
    <w:p w14:paraId="2536442F" w14:textId="77777777" w:rsidR="00841616" w:rsidRDefault="00841616" w:rsidP="00841616">
      <w:pPr>
        <w:jc w:val="center"/>
        <w:rPr>
          <w:b/>
        </w:rPr>
      </w:pPr>
    </w:p>
    <w:p w14:paraId="2DE29624" w14:textId="77777777" w:rsidR="00841616" w:rsidRDefault="00841616" w:rsidP="00841616">
      <w:pPr>
        <w:jc w:val="center"/>
        <w:rPr>
          <w:b/>
        </w:rPr>
      </w:pPr>
    </w:p>
    <w:p w14:paraId="68A6BF76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600C10A5" w14:textId="77777777" w:rsidR="003739FE" w:rsidRDefault="001B411B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&lt;&lt;Ano&gt;&gt;</w:t>
      </w:r>
    </w:p>
    <w:p w14:paraId="3B698A22" w14:textId="7777777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lastRenderedPageBreak/>
        <w:t>RESUMO</w:t>
      </w:r>
    </w:p>
    <w:p w14:paraId="5AE520B4" w14:textId="77777777" w:rsidR="003739FE" w:rsidRDefault="003739FE" w:rsidP="00EF2BF1"/>
    <w:p w14:paraId="232477E1" w14:textId="33D586D9" w:rsidR="006925AD" w:rsidRDefault="00A14345" w:rsidP="006925AD">
      <w:pPr>
        <w:pStyle w:val="ResumoAbstract"/>
      </w:pPr>
      <w:r>
        <w:t>Descreva um breve resumo sobre a s</w:t>
      </w:r>
      <w:r w:rsidR="00B413AE">
        <w:t>eu projeto Integrador</w:t>
      </w:r>
      <w:r>
        <w:t>, máximo 500 palavras mínimo 250 palavras</w:t>
      </w:r>
    </w:p>
    <w:p w14:paraId="4917A816" w14:textId="77777777" w:rsidR="006925AD" w:rsidRDefault="006925AD" w:rsidP="006925AD">
      <w:pPr>
        <w:pStyle w:val="ResumoAbstract"/>
        <w:ind w:firstLine="0"/>
      </w:pPr>
      <w:r w:rsidRPr="00606A53">
        <w:rPr>
          <w:b/>
        </w:rPr>
        <w:t>Palavras-chave:</w:t>
      </w:r>
      <w:r>
        <w:t xml:space="preserve"> </w:t>
      </w:r>
      <w:r w:rsidR="00606A53">
        <w:t xml:space="preserve">Palavra1. Palavra2. Palavra3. </w:t>
      </w:r>
    </w:p>
    <w:p w14:paraId="2B983A6C" w14:textId="77777777" w:rsidR="003739FE" w:rsidRDefault="003739FE">
      <w:pPr>
        <w:spacing w:after="200" w:line="276" w:lineRule="auto"/>
      </w:pPr>
      <w:r>
        <w:br w:type="page"/>
      </w:r>
    </w:p>
    <w:p w14:paraId="2F11F22D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5E8466B0" w14:textId="77777777" w:rsidR="004B1F13" w:rsidRDefault="004B1F13" w:rsidP="004B1F13"/>
    <w:p w14:paraId="18644C93" w14:textId="77777777" w:rsidR="004B1F13" w:rsidRDefault="004B1F13" w:rsidP="004B1F13"/>
    <w:p w14:paraId="5ADA66B0" w14:textId="77777777" w:rsidR="004B1F13" w:rsidRDefault="004B1F13" w:rsidP="004B1F13">
      <w:r>
        <w:fldChar w:fldCharType="begin"/>
      </w:r>
      <w:r>
        <w:instrText xml:space="preserve"> TOC \h \z \c "Figura" </w:instrText>
      </w:r>
      <w:r>
        <w:fldChar w:fldCharType="separate"/>
      </w:r>
      <w:r w:rsidR="00A477BA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7A24C20" w14:textId="77777777" w:rsidR="008B436A" w:rsidRDefault="008B436A" w:rsidP="004B1F13">
      <w:r>
        <w:fldChar w:fldCharType="begin"/>
      </w:r>
      <w:r>
        <w:instrText xml:space="preserve"> TOC \h \z \c "Tabela" </w:instrText>
      </w:r>
      <w:r>
        <w:fldChar w:fldCharType="separate"/>
      </w:r>
      <w:r w:rsidR="00C02766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84F2776" w14:textId="77777777" w:rsidR="008B436A" w:rsidRDefault="008B436A" w:rsidP="004B1F13">
      <w:r>
        <w:fldChar w:fldCharType="begin"/>
      </w:r>
      <w:r>
        <w:instrText xml:space="preserve"> TOC \h \z \c "Gráfico" </w:instrText>
      </w:r>
      <w:r>
        <w:fldChar w:fldCharType="separate"/>
      </w:r>
      <w:r w:rsidR="00C02766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FA9D0C8" w14:textId="77777777" w:rsidR="008B436A" w:rsidRDefault="009971D4" w:rsidP="004B1F13">
      <w:r>
        <w:fldChar w:fldCharType="begin"/>
      </w:r>
      <w:r>
        <w:instrText xml:space="preserve"> TOC \h \z \c "Quadro" </w:instrText>
      </w:r>
      <w:r>
        <w:fldChar w:fldCharType="separate"/>
      </w:r>
      <w:r w:rsidR="00C02766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0BB4654" w14:textId="77777777" w:rsidR="009971D4" w:rsidRDefault="009971D4" w:rsidP="004B1F13"/>
    <w:p w14:paraId="2182320A" w14:textId="667F5C4F" w:rsidR="00862CA8" w:rsidRDefault="004B1F13" w:rsidP="00A14345">
      <w:pPr>
        <w:jc w:val="center"/>
      </w:pPr>
      <w:r>
        <w:rPr>
          <w:b/>
        </w:rPr>
        <w:br w:type="page"/>
      </w:r>
    </w:p>
    <w:p w14:paraId="1AC67EC1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4BF972C7" w14:textId="77777777" w:rsidR="00D35831" w:rsidRPr="00D35831" w:rsidRDefault="00D35831" w:rsidP="00D35831">
      <w:pPr>
        <w:jc w:val="center"/>
        <w:rPr>
          <w:b/>
        </w:rPr>
      </w:pPr>
    </w:p>
    <w:p w14:paraId="3BB50CC4" w14:textId="77777777" w:rsidR="00D35831" w:rsidRDefault="00D35831" w:rsidP="00EF2BF1"/>
    <w:p w14:paraId="2BB79831" w14:textId="77777777" w:rsidR="00E90C4A" w:rsidRDefault="00C02766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482715802" w:history="1">
        <w:r w:rsidR="00E90C4A" w:rsidRPr="00970E07">
          <w:rPr>
            <w:rStyle w:val="Hyperlink"/>
          </w:rPr>
          <w:t>1</w:t>
        </w:r>
        <w:r w:rsidR="00E90C4A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E90C4A" w:rsidRPr="00970E07">
          <w:rPr>
            <w:rStyle w:val="Hyperlink"/>
          </w:rPr>
          <w:t>INTRODUÇÃO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_Toc482715802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12</w:t>
        </w:r>
        <w:r w:rsidR="00E90C4A">
          <w:rPr>
            <w:webHidden/>
          </w:rPr>
          <w:fldChar w:fldCharType="end"/>
        </w:r>
      </w:hyperlink>
    </w:p>
    <w:p w14:paraId="3D56533D" w14:textId="77777777" w:rsidR="00E90C4A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3" w:history="1">
        <w:r w:rsidR="00E90C4A" w:rsidRPr="00970E07">
          <w:rPr>
            <w:rStyle w:val="Hyperlink"/>
          </w:rPr>
          <w:t>2</w:t>
        </w:r>
        <w:r w:rsidR="00E90C4A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E90C4A" w:rsidRPr="00970E07">
          <w:rPr>
            <w:rStyle w:val="Hyperlink"/>
          </w:rPr>
          <w:t>DESENVOLVIMENTO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_Toc482715803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13</w:t>
        </w:r>
        <w:r w:rsidR="00E90C4A">
          <w:rPr>
            <w:webHidden/>
          </w:rPr>
          <w:fldChar w:fldCharType="end"/>
        </w:r>
      </w:hyperlink>
    </w:p>
    <w:p w14:paraId="33C410EB" w14:textId="77777777" w:rsidR="00E90C4A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4" w:history="1">
        <w:r w:rsidR="00E90C4A" w:rsidRPr="00970E07">
          <w:rPr>
            <w:rStyle w:val="Hyperlink"/>
          </w:rPr>
          <w:t>3</w:t>
        </w:r>
        <w:r w:rsidR="00E90C4A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E90C4A" w:rsidRPr="00970E07">
          <w:rPr>
            <w:rStyle w:val="Hyperlink"/>
          </w:rPr>
          <w:t>Considerações Finais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_Toc482715804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14</w:t>
        </w:r>
        <w:r w:rsidR="00E90C4A">
          <w:rPr>
            <w:webHidden/>
          </w:rPr>
          <w:fldChar w:fldCharType="end"/>
        </w:r>
      </w:hyperlink>
    </w:p>
    <w:p w14:paraId="03C9E556" w14:textId="77777777" w:rsidR="00E90C4A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5" w:history="1">
        <w:r w:rsidR="00E90C4A" w:rsidRPr="00970E07">
          <w:rPr>
            <w:rStyle w:val="Hyperlink"/>
          </w:rPr>
          <w:t>Referências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_Toc482715805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15</w:t>
        </w:r>
        <w:r w:rsidR="00E90C4A">
          <w:rPr>
            <w:webHidden/>
          </w:rPr>
          <w:fldChar w:fldCharType="end"/>
        </w:r>
      </w:hyperlink>
    </w:p>
    <w:p w14:paraId="736FBF2C" w14:textId="77777777" w:rsidR="00E90C4A" w:rsidRDefault="00000000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482715806" w:history="1">
        <w:r w:rsidR="00E90C4A" w:rsidRPr="00970E07">
          <w:rPr>
            <w:rStyle w:val="Hyperlink"/>
          </w:rPr>
          <w:t>anexo a – exemplo</w:t>
        </w:r>
        <w:r w:rsidR="00E90C4A">
          <w:rPr>
            <w:webHidden/>
          </w:rPr>
          <w:tab/>
        </w:r>
        <w:r w:rsidR="00E90C4A">
          <w:rPr>
            <w:webHidden/>
          </w:rPr>
          <w:fldChar w:fldCharType="begin"/>
        </w:r>
        <w:r w:rsidR="00E90C4A">
          <w:rPr>
            <w:webHidden/>
          </w:rPr>
          <w:instrText xml:space="preserve"> PAGEREF _Toc482715806 \h </w:instrText>
        </w:r>
        <w:r w:rsidR="00E90C4A">
          <w:rPr>
            <w:webHidden/>
          </w:rPr>
        </w:r>
        <w:r w:rsidR="00E90C4A">
          <w:rPr>
            <w:webHidden/>
          </w:rPr>
          <w:fldChar w:fldCharType="separate"/>
        </w:r>
        <w:r w:rsidR="00E90C4A">
          <w:rPr>
            <w:webHidden/>
          </w:rPr>
          <w:t>16</w:t>
        </w:r>
        <w:r w:rsidR="00E90C4A">
          <w:rPr>
            <w:webHidden/>
          </w:rPr>
          <w:fldChar w:fldCharType="end"/>
        </w:r>
      </w:hyperlink>
    </w:p>
    <w:p w14:paraId="2105FE43" w14:textId="77777777" w:rsidR="00D35831" w:rsidRDefault="00C02766" w:rsidP="00EF2BF1">
      <w:r>
        <w:rPr>
          <w:b/>
          <w:caps/>
        </w:rPr>
        <w:fldChar w:fldCharType="end"/>
      </w:r>
    </w:p>
    <w:p w14:paraId="7DF80CCE" w14:textId="77777777" w:rsidR="003739FE" w:rsidRDefault="003739FE" w:rsidP="00EF2BF1"/>
    <w:p w14:paraId="30102B14" w14:textId="77777777" w:rsidR="003739FE" w:rsidRDefault="003739FE" w:rsidP="00EF2BF1">
      <w:pPr>
        <w:sectPr w:rsidR="003739FE" w:rsidSect="003739FE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7517BFF" w14:textId="77777777" w:rsidR="003739FE" w:rsidRDefault="00D35831" w:rsidP="00D35831">
      <w:pPr>
        <w:pStyle w:val="Ttulo1"/>
      </w:pPr>
      <w:bookmarkStart w:id="0" w:name="_Toc482715802"/>
      <w:r>
        <w:lastRenderedPageBreak/>
        <w:t>INTRODUÇÃO</w:t>
      </w:r>
      <w:bookmarkEnd w:id="0"/>
    </w:p>
    <w:p w14:paraId="33EA4B8A" w14:textId="2AE03BBA" w:rsidR="003135E0" w:rsidRDefault="00A14345" w:rsidP="003135E0">
      <w:pPr>
        <w:pStyle w:val="CORPO"/>
      </w:pPr>
      <w:r>
        <w:rPr>
          <w:lang w:val="en-US"/>
        </w:rPr>
        <w:t xml:space="preserve">Breve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o </w:t>
      </w:r>
      <w:proofErr w:type="spellStart"/>
      <w:r w:rsidR="00B413AE">
        <w:rPr>
          <w:lang w:val="en-US"/>
        </w:rPr>
        <w:t>seu</w:t>
      </w:r>
      <w:proofErr w:type="spellEnd"/>
      <w:r w:rsidR="00B413AE">
        <w:rPr>
          <w:lang w:val="en-US"/>
        </w:rPr>
        <w:t xml:space="preserve"> </w:t>
      </w:r>
      <w:proofErr w:type="spellStart"/>
      <w:r w:rsidR="00B413AE">
        <w:rPr>
          <w:lang w:val="en-US"/>
        </w:rPr>
        <w:t>projeto</w:t>
      </w:r>
      <w:proofErr w:type="spellEnd"/>
      <w:r w:rsidR="00B413AE">
        <w:rPr>
          <w:lang w:val="en-US"/>
        </w:rPr>
        <w:t xml:space="preserve"> </w:t>
      </w:r>
      <w:proofErr w:type="spellStart"/>
      <w:r w:rsidR="00B413AE">
        <w:rPr>
          <w:lang w:val="en-US"/>
        </w:rPr>
        <w:t>integrador</w:t>
      </w:r>
      <w:proofErr w:type="spellEnd"/>
      <w:r w:rsidR="00B413AE">
        <w:rPr>
          <w:lang w:val="en-US"/>
        </w:rPr>
        <w:t xml:space="preserve">, qual a base </w:t>
      </w:r>
      <w:proofErr w:type="spellStart"/>
      <w:r w:rsidR="00B413AE">
        <w:rPr>
          <w:lang w:val="en-US"/>
        </w:rPr>
        <w:t>abordada</w:t>
      </w:r>
      <w:proofErr w:type="spellEnd"/>
    </w:p>
    <w:p w14:paraId="3E60B66A" w14:textId="411BAAE1" w:rsidR="003135E0" w:rsidRDefault="00A14345" w:rsidP="003135E0">
      <w:pPr>
        <w:pStyle w:val="Ttulo1"/>
      </w:pPr>
      <w:r>
        <w:lastRenderedPageBreak/>
        <w:t>Objetivos</w:t>
      </w:r>
    </w:p>
    <w:p w14:paraId="1F42CCB6" w14:textId="70983162" w:rsidR="003135E0" w:rsidRDefault="00A14345" w:rsidP="00A14345">
      <w:pPr>
        <w:pStyle w:val="Ttulo2"/>
      </w:pPr>
      <w:r>
        <w:t>Objetivos Gerais</w:t>
      </w:r>
    </w:p>
    <w:p w14:paraId="46508185" w14:textId="11DC299D" w:rsidR="00A14345" w:rsidRPr="00A14345" w:rsidRDefault="00A14345" w:rsidP="00A14345">
      <w:pPr>
        <w:pStyle w:val="CORPO"/>
      </w:pPr>
      <w:r>
        <w:t xml:space="preserve">De forma geral, qual </w:t>
      </w:r>
      <w:r w:rsidR="00B413AE">
        <w:t>é</w:t>
      </w:r>
      <w:r>
        <w:t xml:space="preserve"> o objetivo </w:t>
      </w:r>
      <w:r w:rsidR="00B413AE">
        <w:t>do seu projeto</w:t>
      </w:r>
    </w:p>
    <w:p w14:paraId="628F4034" w14:textId="1F35AEF5" w:rsidR="00A14345" w:rsidRPr="00A14345" w:rsidRDefault="00A14345" w:rsidP="00A14345">
      <w:pPr>
        <w:pStyle w:val="Ttulo2"/>
      </w:pPr>
      <w:r>
        <w:t xml:space="preserve">Objetivos </w:t>
      </w:r>
      <w:proofErr w:type="spellStart"/>
      <w:r>
        <w:t>Especificos</w:t>
      </w:r>
      <w:proofErr w:type="spellEnd"/>
    </w:p>
    <w:p w14:paraId="124B7652" w14:textId="02622F99" w:rsidR="00A14345" w:rsidRPr="00A14345" w:rsidRDefault="00A14345" w:rsidP="00A14345">
      <w:pPr>
        <w:pStyle w:val="CORPO"/>
      </w:pPr>
      <w:r>
        <w:t>De forma especifica quais os passos tomados para atingir tal objetivo</w:t>
      </w:r>
    </w:p>
    <w:p w14:paraId="60B4318A" w14:textId="342749C6" w:rsidR="003135E0" w:rsidRDefault="00A14345" w:rsidP="00A14345">
      <w:pPr>
        <w:pStyle w:val="Ttulo1"/>
      </w:pPr>
      <w:r>
        <w:lastRenderedPageBreak/>
        <w:t xml:space="preserve">Revisão </w:t>
      </w:r>
      <w:r w:rsidR="00B413AE">
        <w:t>de Literatura</w:t>
      </w:r>
    </w:p>
    <w:p w14:paraId="2BF3B238" w14:textId="3205861F" w:rsidR="00A14345" w:rsidRDefault="00A14345" w:rsidP="00A14345">
      <w:pPr>
        <w:pStyle w:val="CORPO"/>
      </w:pPr>
      <w:r>
        <w:t>Aqui você acrescenta o que pesquisou sobre tal tecnologia, de forma descritiva e com suas palavras, mínimo 4 páginas</w:t>
      </w:r>
    </w:p>
    <w:p w14:paraId="32744C1F" w14:textId="076EA1B9" w:rsidR="00B413AE" w:rsidRDefault="00B413AE" w:rsidP="00B413AE">
      <w:pPr>
        <w:pStyle w:val="Ttulo1"/>
      </w:pPr>
      <w:r>
        <w:lastRenderedPageBreak/>
        <w:t>Desenvolvimento</w:t>
      </w:r>
    </w:p>
    <w:p w14:paraId="1ABFEE70" w14:textId="1809B5EE" w:rsidR="00B413AE" w:rsidRDefault="00B413AE" w:rsidP="00B413AE">
      <w:pPr>
        <w:pStyle w:val="CORPO"/>
      </w:pPr>
      <w:r>
        <w:t>Quais foram os passos para desenvolvimento do seu projeto Integrador</w:t>
      </w:r>
    </w:p>
    <w:p w14:paraId="41A50E45" w14:textId="66C29A72" w:rsidR="00B413AE" w:rsidRDefault="00B413AE" w:rsidP="00B413AE">
      <w:pPr>
        <w:pStyle w:val="Ttulo1"/>
      </w:pPr>
      <w:r>
        <w:lastRenderedPageBreak/>
        <w:t>Resultados</w:t>
      </w:r>
    </w:p>
    <w:p w14:paraId="2C6AED0C" w14:textId="2B2C7802" w:rsidR="00B413AE" w:rsidRPr="00B413AE" w:rsidRDefault="00B413AE" w:rsidP="00B413AE">
      <w:pPr>
        <w:pStyle w:val="CORPO"/>
      </w:pPr>
      <w:r>
        <w:t>Quais os resultados obtidos e quais as agencias de fomento podem ser utilizadas no seu projeto para aquisição de verba</w:t>
      </w:r>
    </w:p>
    <w:p w14:paraId="7BDD69A6" w14:textId="211F8EF2" w:rsidR="002E6EAC" w:rsidRPr="003135E0" w:rsidRDefault="002E6EAC" w:rsidP="003135E0">
      <w:pPr>
        <w:pStyle w:val="Ttulo1"/>
      </w:pPr>
      <w:bookmarkStart w:id="1" w:name="_Toc482715804"/>
      <w:r w:rsidRPr="003135E0">
        <w:lastRenderedPageBreak/>
        <w:t>Con</w:t>
      </w:r>
      <w:bookmarkEnd w:id="1"/>
      <w:r w:rsidR="00A14345">
        <w:t>clusão</w:t>
      </w:r>
    </w:p>
    <w:p w14:paraId="2509435A" w14:textId="5656DC46" w:rsidR="002E6EAC" w:rsidRDefault="00A14345" w:rsidP="00A14345">
      <w:pPr>
        <w:pStyle w:val="CORPO"/>
      </w:pPr>
      <w:r>
        <w:t xml:space="preserve">Qual a sua conclusão diante do </w:t>
      </w:r>
      <w:r w:rsidR="00B413AE">
        <w:t>seu projeto, o que se conclui sobre ele</w:t>
      </w:r>
      <w:r w:rsidR="002E6EAC">
        <w:br w:type="page"/>
      </w:r>
    </w:p>
    <w:bookmarkStart w:id="2" w:name="_Toc482715805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Content>
        <w:p w14:paraId="6F69A43E" w14:textId="77777777" w:rsidR="002E6EAC" w:rsidRDefault="002E6EAC" w:rsidP="002E6EAC">
          <w:pPr>
            <w:pStyle w:val="Ttulo"/>
          </w:pPr>
          <w:r>
            <w:t>Referências</w:t>
          </w:r>
          <w:bookmarkEnd w:id="2"/>
        </w:p>
        <w:p w14:paraId="42CEC27A" w14:textId="56FF133A" w:rsidR="002E6EAC" w:rsidRDefault="00A14345" w:rsidP="002E6EAC">
          <w:pPr>
            <w:pStyle w:val="Referncias"/>
          </w:pPr>
          <w:r>
            <w:t>Adicionem as referências aqui</w:t>
          </w:r>
        </w:p>
      </w:sdtContent>
    </w:sdt>
    <w:p w14:paraId="6DCA8DDF" w14:textId="77777777" w:rsidR="00307998" w:rsidRPr="00307998" w:rsidRDefault="00307998" w:rsidP="00307998"/>
    <w:sectPr w:rsidR="00307998" w:rsidRPr="00307998" w:rsidSect="00D35831">
      <w:headerReference w:type="default" r:id="rId9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D35C0" w14:textId="77777777" w:rsidR="00CF699F" w:rsidRDefault="00CF699F" w:rsidP="003739FE">
      <w:r>
        <w:separator/>
      </w:r>
    </w:p>
  </w:endnote>
  <w:endnote w:type="continuationSeparator" w:id="0">
    <w:p w14:paraId="3897987A" w14:textId="77777777" w:rsidR="00CF699F" w:rsidRDefault="00CF699F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C3B5F" w14:textId="77777777" w:rsidR="00CF699F" w:rsidRDefault="00CF699F" w:rsidP="003739FE">
      <w:r>
        <w:separator/>
      </w:r>
    </w:p>
  </w:footnote>
  <w:footnote w:type="continuationSeparator" w:id="0">
    <w:p w14:paraId="21F5FFC2" w14:textId="77777777" w:rsidR="00CF699F" w:rsidRDefault="00CF699F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A071F" w14:textId="77777777" w:rsidR="00A93E46" w:rsidRDefault="00A93E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2566393" w14:textId="77777777" w:rsidR="00A93E46" w:rsidRPr="00A477BA" w:rsidRDefault="00A93E46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444256">
          <w:rPr>
            <w:noProof/>
            <w:sz w:val="20"/>
            <w:szCs w:val="20"/>
          </w:rPr>
          <w:t>16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791631943">
    <w:abstractNumId w:val="1"/>
  </w:num>
  <w:num w:numId="2" w16cid:durableId="1942369632">
    <w:abstractNumId w:val="1"/>
  </w:num>
  <w:num w:numId="3" w16cid:durableId="1744600255">
    <w:abstractNumId w:val="1"/>
  </w:num>
  <w:num w:numId="4" w16cid:durableId="454830840">
    <w:abstractNumId w:val="1"/>
  </w:num>
  <w:num w:numId="5" w16cid:durableId="1129544425">
    <w:abstractNumId w:val="1"/>
  </w:num>
  <w:num w:numId="6" w16cid:durableId="1284966189">
    <w:abstractNumId w:val="1"/>
  </w:num>
  <w:num w:numId="7" w16cid:durableId="867647940">
    <w:abstractNumId w:val="1"/>
  </w:num>
  <w:num w:numId="8" w16cid:durableId="738213292">
    <w:abstractNumId w:val="1"/>
  </w:num>
  <w:num w:numId="9" w16cid:durableId="1811749365">
    <w:abstractNumId w:val="1"/>
  </w:num>
  <w:num w:numId="10" w16cid:durableId="1687556074">
    <w:abstractNumId w:val="1"/>
  </w:num>
  <w:num w:numId="11" w16cid:durableId="1358846574">
    <w:abstractNumId w:val="1"/>
  </w:num>
  <w:num w:numId="12" w16cid:durableId="2108764769">
    <w:abstractNumId w:val="1"/>
  </w:num>
  <w:num w:numId="13" w16cid:durableId="201950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45"/>
    <w:rsid w:val="000E1C4C"/>
    <w:rsid w:val="000F3DA5"/>
    <w:rsid w:val="00100F19"/>
    <w:rsid w:val="00123B70"/>
    <w:rsid w:val="00126CE2"/>
    <w:rsid w:val="001501A1"/>
    <w:rsid w:val="001A5E1D"/>
    <w:rsid w:val="001A78B1"/>
    <w:rsid w:val="001B411B"/>
    <w:rsid w:val="00203865"/>
    <w:rsid w:val="00270B89"/>
    <w:rsid w:val="002E6EAC"/>
    <w:rsid w:val="00307998"/>
    <w:rsid w:val="003116F3"/>
    <w:rsid w:val="003135E0"/>
    <w:rsid w:val="00343D05"/>
    <w:rsid w:val="0035218D"/>
    <w:rsid w:val="003739FE"/>
    <w:rsid w:val="003A5D59"/>
    <w:rsid w:val="003C3686"/>
    <w:rsid w:val="003C6932"/>
    <w:rsid w:val="003F0791"/>
    <w:rsid w:val="00444256"/>
    <w:rsid w:val="0045405C"/>
    <w:rsid w:val="0046194A"/>
    <w:rsid w:val="00464E5D"/>
    <w:rsid w:val="00493A74"/>
    <w:rsid w:val="004A0130"/>
    <w:rsid w:val="004B1F13"/>
    <w:rsid w:val="005F379C"/>
    <w:rsid w:val="00602D1E"/>
    <w:rsid w:val="00606A53"/>
    <w:rsid w:val="00627AAB"/>
    <w:rsid w:val="006925AD"/>
    <w:rsid w:val="00705482"/>
    <w:rsid w:val="0071148B"/>
    <w:rsid w:val="00726767"/>
    <w:rsid w:val="00744378"/>
    <w:rsid w:val="007D166B"/>
    <w:rsid w:val="00841616"/>
    <w:rsid w:val="00862CA8"/>
    <w:rsid w:val="008867E9"/>
    <w:rsid w:val="00891CC3"/>
    <w:rsid w:val="008B436A"/>
    <w:rsid w:val="0090648E"/>
    <w:rsid w:val="00906E1B"/>
    <w:rsid w:val="00910A17"/>
    <w:rsid w:val="00933BD9"/>
    <w:rsid w:val="009751E7"/>
    <w:rsid w:val="009913EA"/>
    <w:rsid w:val="009971D4"/>
    <w:rsid w:val="009F2E50"/>
    <w:rsid w:val="00A14345"/>
    <w:rsid w:val="00A22275"/>
    <w:rsid w:val="00A477BA"/>
    <w:rsid w:val="00A93E46"/>
    <w:rsid w:val="00B15AE1"/>
    <w:rsid w:val="00B26AC2"/>
    <w:rsid w:val="00B413AE"/>
    <w:rsid w:val="00B8451E"/>
    <w:rsid w:val="00BB46B8"/>
    <w:rsid w:val="00BF4285"/>
    <w:rsid w:val="00C02766"/>
    <w:rsid w:val="00C70478"/>
    <w:rsid w:val="00CF699F"/>
    <w:rsid w:val="00D171B8"/>
    <w:rsid w:val="00D25CF8"/>
    <w:rsid w:val="00D35831"/>
    <w:rsid w:val="00D723EB"/>
    <w:rsid w:val="00DA6DE2"/>
    <w:rsid w:val="00DD2481"/>
    <w:rsid w:val="00DE530F"/>
    <w:rsid w:val="00E231B5"/>
    <w:rsid w:val="00E676FF"/>
    <w:rsid w:val="00E83856"/>
    <w:rsid w:val="00E90C4A"/>
    <w:rsid w:val="00EB2883"/>
    <w:rsid w:val="00EF2BF1"/>
    <w:rsid w:val="00F21C9F"/>
    <w:rsid w:val="00F7301A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FF47"/>
  <w15:docId w15:val="{C329BB38-9380-4B39-907B-F799E1BD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ind w:left="1009" w:hanging="1009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Downloads\modelo-para-trabalho-academico-uniso%20(2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C450A5-E658-4AD3-BCA5-2635ADBE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 (22).dotx</Template>
  <TotalTime>4</TotalTime>
  <Pages>11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Denicezar Baldo</dc:creator>
  <cp:lastModifiedBy>Denicezar Baldo</cp:lastModifiedBy>
  <cp:revision>2</cp:revision>
  <dcterms:created xsi:type="dcterms:W3CDTF">2024-05-11T11:54:00Z</dcterms:created>
  <dcterms:modified xsi:type="dcterms:W3CDTF">2024-05-11T11:54:00Z</dcterms:modified>
</cp:coreProperties>
</file>